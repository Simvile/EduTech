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DF4F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109"/>
      </w:tblGrid>
      <w:tr w:rsidR="00AD0DDD" w14:paraId="6D45A75A" w14:textId="77777777" w:rsidTr="005E09DE">
        <w:trPr>
          <w:trHeight w:val="1810"/>
        </w:trPr>
        <w:tc>
          <w:tcPr>
            <w:tcW w:w="10790" w:type="dxa"/>
            <w:gridSpan w:val="18"/>
            <w:tcBorders>
              <w:bottom w:val="single" w:sz="24" w:space="0" w:color="2C3B57" w:themeColor="text2"/>
            </w:tcBorders>
          </w:tcPr>
          <w:p w14:paraId="27B1BDBB" w14:textId="206A738C" w:rsidR="00AD0DDD" w:rsidRDefault="001563D8" w:rsidP="00DF1CB4">
            <w:pPr>
              <w:pStyle w:val="Heading1"/>
            </w:pPr>
            <w:r>
              <w:t>OLONA NENE</w:t>
            </w:r>
          </w:p>
          <w:p w14:paraId="68C87537" w14:textId="4CCBD55F" w:rsidR="00AD0DDD" w:rsidRPr="00AD0DDD" w:rsidRDefault="001563D8" w:rsidP="00DF1CB4">
            <w:pPr>
              <w:pStyle w:val="Heading2"/>
            </w:pPr>
            <w:r>
              <w:t>STUDENT</w:t>
            </w:r>
          </w:p>
        </w:tc>
      </w:tr>
      <w:tr w:rsidR="00AD0DDD" w14:paraId="3356D28C" w14:textId="77777777" w:rsidTr="005E09DE">
        <w:trPr>
          <w:trHeight w:val="149"/>
        </w:trPr>
        <w:tc>
          <w:tcPr>
            <w:tcW w:w="10790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243228E0" w14:textId="77777777" w:rsidR="00AD0DDD" w:rsidRDefault="00AD0DDD" w:rsidP="00DF1CB4"/>
        </w:tc>
      </w:tr>
      <w:tr w:rsidR="001563D8" w14:paraId="22C050DF" w14:textId="77777777" w:rsidTr="000B1767">
        <w:trPr>
          <w:trHeight w:val="314"/>
        </w:trPr>
        <w:tc>
          <w:tcPr>
            <w:tcW w:w="142" w:type="dxa"/>
            <w:vAlign w:val="center"/>
          </w:tcPr>
          <w:p w14:paraId="24D80F0A" w14:textId="77777777" w:rsidR="001563D8" w:rsidRPr="00D06709" w:rsidRDefault="001563D8" w:rsidP="001563D8"/>
        </w:tc>
        <w:tc>
          <w:tcPr>
            <w:tcW w:w="284" w:type="dxa"/>
            <w:shd w:val="clear" w:color="auto" w:fill="2C3B57" w:themeFill="text2"/>
            <w:vAlign w:val="center"/>
          </w:tcPr>
          <w:p w14:paraId="0FC5C5BB" w14:textId="77777777" w:rsidR="001563D8" w:rsidRPr="00DF1CB4" w:rsidRDefault="001563D8" w:rsidP="001563D8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313F5B45" w14:textId="77777777" w:rsidR="001563D8" w:rsidRPr="00D06709" w:rsidRDefault="001563D8" w:rsidP="001563D8"/>
        </w:tc>
        <w:tc>
          <w:tcPr>
            <w:tcW w:w="2130" w:type="dxa"/>
            <w:vAlign w:val="center"/>
          </w:tcPr>
          <w:p w14:paraId="669D32B7" w14:textId="1D6556D8" w:rsidR="001563D8" w:rsidRPr="00FA4DB0" w:rsidRDefault="001563D8" w:rsidP="001563D8">
            <w:r>
              <w:t>063 750 1908</w:t>
            </w:r>
          </w:p>
        </w:tc>
        <w:tc>
          <w:tcPr>
            <w:tcW w:w="138" w:type="dxa"/>
            <w:vAlign w:val="center"/>
          </w:tcPr>
          <w:p w14:paraId="37AF8FB7" w14:textId="77777777" w:rsidR="001563D8" w:rsidRDefault="001563D8" w:rsidP="001563D8"/>
        </w:tc>
        <w:tc>
          <w:tcPr>
            <w:tcW w:w="284" w:type="dxa"/>
            <w:shd w:val="clear" w:color="auto" w:fill="2C3B57" w:themeFill="text2"/>
            <w:vAlign w:val="center"/>
          </w:tcPr>
          <w:p w14:paraId="65293545" w14:textId="77777777" w:rsidR="001563D8" w:rsidRPr="00DF1CB4" w:rsidRDefault="001563D8" w:rsidP="001563D8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78ED9771" w14:textId="77777777" w:rsidR="001563D8" w:rsidRDefault="001563D8" w:rsidP="001563D8"/>
        </w:tc>
        <w:tc>
          <w:tcPr>
            <w:tcW w:w="2126" w:type="dxa"/>
            <w:vAlign w:val="center"/>
          </w:tcPr>
          <w:p w14:paraId="4DD7C229" w14:textId="42C7F6A2" w:rsidR="001563D8" w:rsidRPr="00FA4DB0" w:rsidRDefault="001563D8" w:rsidP="001563D8">
            <w:r>
              <w:t>neneolona@gmail.com</w:t>
            </w:r>
          </w:p>
        </w:tc>
        <w:tc>
          <w:tcPr>
            <w:tcW w:w="142" w:type="dxa"/>
            <w:vAlign w:val="center"/>
          </w:tcPr>
          <w:p w14:paraId="69407F53" w14:textId="77777777" w:rsidR="001563D8" w:rsidRDefault="001563D8" w:rsidP="001563D8"/>
        </w:tc>
        <w:tc>
          <w:tcPr>
            <w:tcW w:w="317" w:type="dxa"/>
            <w:shd w:val="clear" w:color="auto" w:fill="2C3B57" w:themeFill="text2"/>
            <w:vAlign w:val="center"/>
          </w:tcPr>
          <w:p w14:paraId="6A618A96" w14:textId="77777777" w:rsidR="001563D8" w:rsidRPr="00DF1CB4" w:rsidRDefault="001563D8" w:rsidP="001563D8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3B0E8ADD" w14:textId="77777777" w:rsidR="001563D8" w:rsidRDefault="001563D8" w:rsidP="001563D8"/>
        </w:tc>
        <w:tc>
          <w:tcPr>
            <w:tcW w:w="2092" w:type="dxa"/>
            <w:gridSpan w:val="3"/>
            <w:vAlign w:val="center"/>
          </w:tcPr>
          <w:p w14:paraId="209FD648" w14:textId="77777777" w:rsidR="001563D8" w:rsidRDefault="001563D8" w:rsidP="001563D8">
            <w:r>
              <w:t>1521 NU6</w:t>
            </w:r>
          </w:p>
          <w:p w14:paraId="37F2091E" w14:textId="2EEC5C4D" w:rsidR="001563D8" w:rsidRPr="00FA4DB0" w:rsidRDefault="001563D8" w:rsidP="001563D8">
            <w:r>
              <w:t xml:space="preserve"> </w:t>
            </w:r>
            <w:proofErr w:type="spellStart"/>
            <w:r>
              <w:t>Mdantsane</w:t>
            </w:r>
            <w:proofErr w:type="spellEnd"/>
            <w:r>
              <w:t>, 5219</w:t>
            </w:r>
          </w:p>
        </w:tc>
        <w:tc>
          <w:tcPr>
            <w:tcW w:w="142" w:type="dxa"/>
            <w:shd w:val="clear" w:color="auto" w:fill="FFFFFF" w:themeFill="background1"/>
            <w:vAlign w:val="center"/>
          </w:tcPr>
          <w:p w14:paraId="5B548CA7" w14:textId="77777777" w:rsidR="001563D8" w:rsidRDefault="001563D8" w:rsidP="001563D8"/>
        </w:tc>
        <w:tc>
          <w:tcPr>
            <w:tcW w:w="317" w:type="dxa"/>
            <w:shd w:val="clear" w:color="auto" w:fill="FFFFFF" w:themeFill="background1"/>
            <w:vAlign w:val="center"/>
          </w:tcPr>
          <w:p w14:paraId="55A4CAD1" w14:textId="3B5F312C" w:rsidR="001563D8" w:rsidRPr="00DF1CB4" w:rsidRDefault="001563D8" w:rsidP="001563D8">
            <w:pPr>
              <w:jc w:val="center"/>
              <w:rPr>
                <w:rStyle w:val="Emphasis"/>
              </w:rPr>
            </w:pPr>
          </w:p>
        </w:tc>
        <w:tc>
          <w:tcPr>
            <w:tcW w:w="142" w:type="dxa"/>
            <w:shd w:val="clear" w:color="auto" w:fill="FFFFFF" w:themeFill="background1"/>
            <w:vAlign w:val="center"/>
          </w:tcPr>
          <w:p w14:paraId="2E05A033" w14:textId="77777777" w:rsidR="001563D8" w:rsidRDefault="001563D8" w:rsidP="001563D8"/>
        </w:tc>
        <w:tc>
          <w:tcPr>
            <w:tcW w:w="2109" w:type="dxa"/>
            <w:vAlign w:val="center"/>
          </w:tcPr>
          <w:p w14:paraId="28DF8A10" w14:textId="69467FB2" w:rsidR="001563D8" w:rsidRPr="00FA4DB0" w:rsidRDefault="001563D8" w:rsidP="001563D8"/>
        </w:tc>
      </w:tr>
      <w:tr w:rsidR="001563D8" w14:paraId="47F5DC7C" w14:textId="77777777" w:rsidTr="005E09DE">
        <w:trPr>
          <w:trHeight w:val="161"/>
        </w:trPr>
        <w:tc>
          <w:tcPr>
            <w:tcW w:w="10790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46EB324F" w14:textId="77777777" w:rsidR="001563D8" w:rsidRDefault="001563D8" w:rsidP="001563D8"/>
        </w:tc>
      </w:tr>
      <w:tr w:rsidR="001563D8" w14:paraId="7D8F1EF4" w14:textId="77777777" w:rsidTr="005E09DE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3E186E71" w14:textId="77777777" w:rsidR="001563D8" w:rsidRPr="005F5561" w:rsidRDefault="001563D8" w:rsidP="001563D8">
            <w:pPr>
              <w:pStyle w:val="Heading3"/>
            </w:pPr>
            <w:sdt>
              <w:sdtPr>
                <w:id w:val="723336852"/>
                <w:placeholder>
                  <w:docPart w:val="B0E600907D6B45C8A8BDE4F4187DED89"/>
                </w:placeholder>
                <w:temporary/>
                <w:showingPlcHdr/>
                <w15:appearance w15:val="hidden"/>
              </w:sdtPr>
              <w:sdtContent>
                <w:r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4A51C662" w14:textId="77777777" w:rsidR="001563D8" w:rsidRDefault="001563D8" w:rsidP="001563D8"/>
        </w:tc>
        <w:tc>
          <w:tcPr>
            <w:tcW w:w="3560" w:type="dxa"/>
            <w:gridSpan w:val="5"/>
            <w:tcBorders>
              <w:top w:val="single" w:sz="24" w:space="0" w:color="CADEE5" w:themeColor="background2"/>
            </w:tcBorders>
            <w:vAlign w:val="bottom"/>
          </w:tcPr>
          <w:p w14:paraId="3E347591" w14:textId="77777777" w:rsidR="001563D8" w:rsidRDefault="001563D8" w:rsidP="001563D8"/>
        </w:tc>
      </w:tr>
      <w:tr w:rsidR="001563D8" w14:paraId="4979DBE7" w14:textId="77777777" w:rsidTr="005E09DE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76A36A54" w14:textId="77777777" w:rsidR="001563D8" w:rsidRPr="005F5561" w:rsidRDefault="001563D8" w:rsidP="001563D8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763303BC" w14:textId="77777777" w:rsidR="001563D8" w:rsidRDefault="001563D8" w:rsidP="001563D8"/>
        </w:tc>
        <w:tc>
          <w:tcPr>
            <w:tcW w:w="3560" w:type="dxa"/>
            <w:gridSpan w:val="5"/>
            <w:shd w:val="clear" w:color="auto" w:fill="CADEE5" w:themeFill="background2"/>
            <w:vAlign w:val="bottom"/>
          </w:tcPr>
          <w:p w14:paraId="1E2340CE" w14:textId="4E77CD3E" w:rsidR="001563D8" w:rsidRDefault="001563D8" w:rsidP="001563D8">
            <w:pPr>
              <w:pStyle w:val="Heading3"/>
            </w:pPr>
            <w:r>
              <w:t>SKILLS</w:t>
            </w:r>
          </w:p>
        </w:tc>
      </w:tr>
      <w:tr w:rsidR="001563D8" w14:paraId="5BA6835A" w14:textId="77777777" w:rsidTr="005E09DE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0A86AD9D" w14:textId="77777777" w:rsidR="001563D8" w:rsidRDefault="001563D8" w:rsidP="001563D8">
            <w:pPr>
              <w:rPr>
                <w:sz w:val="22"/>
                <w:szCs w:val="22"/>
              </w:rPr>
            </w:pPr>
          </w:p>
          <w:p w14:paraId="7B10E211" w14:textId="006DACB1" w:rsidR="001563D8" w:rsidRPr="009E7993" w:rsidRDefault="001563D8" w:rsidP="001563D8">
            <w:pPr>
              <w:rPr>
                <w:sz w:val="22"/>
                <w:szCs w:val="22"/>
              </w:rPr>
            </w:pPr>
            <w:r w:rsidRPr="009E7993">
              <w:rPr>
                <w:sz w:val="22"/>
                <w:szCs w:val="22"/>
              </w:rPr>
              <w:t>Confident young professional with a passion for learning and development. Eager to leverage education and training in the technology industry to support the growth and success of a high-performing organization. Strong track record of setting effective goals and leading teams to achieve those goals. Committed to continuous improvement and driving team success.</w:t>
            </w:r>
          </w:p>
          <w:p w14:paraId="62F6082E" w14:textId="16ED62DC" w:rsidR="001563D8" w:rsidRDefault="001563D8" w:rsidP="001563D8">
            <w:pPr>
              <w:pStyle w:val="Text"/>
            </w:pPr>
          </w:p>
        </w:tc>
        <w:tc>
          <w:tcPr>
            <w:tcW w:w="284" w:type="dxa"/>
            <w:vMerge w:val="restart"/>
            <w:vAlign w:val="center"/>
          </w:tcPr>
          <w:p w14:paraId="13A4AFB2" w14:textId="77777777" w:rsidR="001563D8" w:rsidRDefault="001563D8" w:rsidP="001563D8"/>
        </w:tc>
        <w:tc>
          <w:tcPr>
            <w:tcW w:w="3560" w:type="dxa"/>
            <w:gridSpan w:val="5"/>
            <w:vMerge w:val="restart"/>
            <w:shd w:val="clear" w:color="auto" w:fill="CADEE5" w:themeFill="background2"/>
          </w:tcPr>
          <w:p w14:paraId="71EEFA12" w14:textId="47681EAD" w:rsidR="001563D8" w:rsidRPr="003E69C2" w:rsidRDefault="001563D8" w:rsidP="001563D8">
            <w:pPr>
              <w:pStyle w:val="Text"/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3E69C2">
              <w:rPr>
                <w:color w:val="000000" w:themeColor="text1"/>
              </w:rPr>
              <w:t>Interpersonal Communication</w:t>
            </w:r>
          </w:p>
          <w:p w14:paraId="77FC8377" w14:textId="77777777" w:rsidR="001563D8" w:rsidRPr="003E69C2" w:rsidRDefault="001563D8" w:rsidP="001563D8">
            <w:pPr>
              <w:pStyle w:val="Text"/>
              <w:numPr>
                <w:ilvl w:val="0"/>
                <w:numId w:val="1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Fast Leaner</w:t>
            </w:r>
          </w:p>
          <w:p w14:paraId="2D4C610C" w14:textId="77777777" w:rsidR="001563D8" w:rsidRPr="003E69C2" w:rsidRDefault="001563D8" w:rsidP="001563D8">
            <w:pPr>
              <w:pStyle w:val="Text"/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3E69C2">
              <w:rPr>
                <w:color w:val="000000" w:themeColor="text1"/>
              </w:rPr>
              <w:t>Teamwork and Collaboration</w:t>
            </w:r>
          </w:p>
          <w:p w14:paraId="6633C3BA" w14:textId="77777777" w:rsidR="001563D8" w:rsidRPr="003E69C2" w:rsidRDefault="001563D8" w:rsidP="001563D8">
            <w:pPr>
              <w:pStyle w:val="Text"/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3E69C2">
              <w:rPr>
                <w:color w:val="000000" w:themeColor="text1"/>
              </w:rPr>
              <w:t>Dependable and Responsible</w:t>
            </w:r>
          </w:p>
          <w:p w14:paraId="6AE8A384" w14:textId="77777777" w:rsidR="001563D8" w:rsidRDefault="001563D8" w:rsidP="001563D8">
            <w:pPr>
              <w:pStyle w:val="Text"/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3E69C2">
              <w:rPr>
                <w:color w:val="000000" w:themeColor="text1"/>
              </w:rPr>
              <w:t>Flexible and Adaptable</w:t>
            </w:r>
          </w:p>
          <w:p w14:paraId="79D5DCD6" w14:textId="77777777" w:rsidR="001563D8" w:rsidRDefault="001563D8" w:rsidP="001563D8">
            <w:pPr>
              <w:pStyle w:val="Text"/>
              <w:numPr>
                <w:ilvl w:val="0"/>
                <w:numId w:val="1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Proficient use of Microsoft Office</w:t>
            </w:r>
          </w:p>
          <w:p w14:paraId="1C85EE83" w14:textId="77777777" w:rsidR="001563D8" w:rsidRPr="00035B00" w:rsidRDefault="001563D8" w:rsidP="001563D8">
            <w:pPr>
              <w:pStyle w:val="Text"/>
              <w:numPr>
                <w:ilvl w:val="0"/>
                <w:numId w:val="1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Programming languages (C#, HTML, CSS)</w:t>
            </w:r>
          </w:p>
          <w:p w14:paraId="4B6BDE4E" w14:textId="591BD94D" w:rsidR="001563D8" w:rsidRDefault="001563D8" w:rsidP="001563D8">
            <w:pPr>
              <w:pStyle w:val="Text"/>
            </w:pPr>
          </w:p>
          <w:p w14:paraId="043C3B6B" w14:textId="5D0A813A" w:rsidR="001563D8" w:rsidRDefault="001563D8" w:rsidP="001563D8">
            <w:pPr>
              <w:pStyle w:val="Heading3"/>
            </w:pPr>
            <w:r>
              <w:rPr>
                <w:noProof/>
                <w:lang w:val="en-AU" w:eastAsia="en-AU"/>
              </w:rPr>
              <w:t>Awards</w:t>
            </w:r>
            <w:r w:rsidR="00836B94">
              <w:rPr>
                <w:noProof/>
                <w:lang w:val="en-AU" w:eastAsia="en-AU"/>
              </w:rPr>
              <w:t xml:space="preserve"> in matric</w:t>
            </w:r>
          </w:p>
          <w:p w14:paraId="66913B4A" w14:textId="0E173210" w:rsidR="001563D8" w:rsidRDefault="00836B94" w:rsidP="00836B94">
            <w:pPr>
              <w:pStyle w:val="Text"/>
              <w:numPr>
                <w:ilvl w:val="0"/>
                <w:numId w:val="1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English</w:t>
            </w:r>
          </w:p>
          <w:p w14:paraId="2D306B1F" w14:textId="76F1C11A" w:rsidR="00836B94" w:rsidRDefault="00836B94" w:rsidP="00836B94">
            <w:pPr>
              <w:pStyle w:val="Text"/>
              <w:numPr>
                <w:ilvl w:val="0"/>
                <w:numId w:val="1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Life Sciences </w:t>
            </w:r>
          </w:p>
          <w:p w14:paraId="13F6CEA2" w14:textId="6FA77EC7" w:rsidR="001563D8" w:rsidRDefault="001563D8" w:rsidP="00836B94"/>
          <w:p w14:paraId="7E61E3CF" w14:textId="1C433FED" w:rsidR="001563D8" w:rsidRDefault="001563D8" w:rsidP="001563D8">
            <w:pPr>
              <w:pStyle w:val="Heading3"/>
            </w:pPr>
            <w:r>
              <w:t>Languages</w:t>
            </w:r>
          </w:p>
          <w:p w14:paraId="778087B3" w14:textId="0B293E63" w:rsidR="001563D8" w:rsidRPr="00855492" w:rsidRDefault="001563D8" w:rsidP="001563D8">
            <w:pPr>
              <w:pStyle w:val="Text"/>
              <w:numPr>
                <w:ilvl w:val="0"/>
                <w:numId w:val="15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szCs w:val="22"/>
              </w:rPr>
              <w:t xml:space="preserve">IsiXhosa </w:t>
            </w:r>
          </w:p>
          <w:p w14:paraId="18E2E32D" w14:textId="77777777" w:rsidR="001563D8" w:rsidRPr="00855492" w:rsidRDefault="001563D8" w:rsidP="001563D8">
            <w:pPr>
              <w:pStyle w:val="Text"/>
              <w:numPr>
                <w:ilvl w:val="0"/>
                <w:numId w:val="15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szCs w:val="22"/>
              </w:rPr>
              <w:t xml:space="preserve">English </w:t>
            </w:r>
          </w:p>
          <w:p w14:paraId="76093E43" w14:textId="00A9BFA1" w:rsidR="001563D8" w:rsidRPr="00AD0DDD" w:rsidRDefault="001563D8" w:rsidP="001563D8">
            <w:pPr>
              <w:pStyle w:val="ListParagraph"/>
              <w:numPr>
                <w:ilvl w:val="0"/>
                <w:numId w:val="0"/>
              </w:numPr>
              <w:ind w:left="527"/>
            </w:pPr>
          </w:p>
        </w:tc>
      </w:tr>
      <w:tr w:rsidR="001563D8" w14:paraId="4B107C71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E0A0D02" w14:textId="77777777" w:rsidR="001563D8" w:rsidRDefault="001563D8" w:rsidP="001563D8">
            <w:pPr>
              <w:pStyle w:val="Heading3"/>
            </w:pPr>
            <w:sdt>
              <w:sdtPr>
                <w:id w:val="1813675065"/>
                <w:placeholder>
                  <w:docPart w:val="52BD9B3B497E4ECCB7A78945B5D858BD"/>
                </w:placeholder>
                <w:temporary/>
                <w:showingPlcHdr/>
                <w15:appearance w15:val="hidden"/>
              </w:sdtPr>
              <w:sdtContent>
                <w:r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2A1BC21" w14:textId="77777777" w:rsidR="001563D8" w:rsidRDefault="001563D8" w:rsidP="001563D8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11BAEC86" w14:textId="77777777" w:rsidR="001563D8" w:rsidRDefault="001563D8" w:rsidP="001563D8"/>
        </w:tc>
      </w:tr>
      <w:tr w:rsidR="001563D8" w14:paraId="1CF14FFE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01CCE118" w14:textId="77777777" w:rsidR="001563D8" w:rsidRDefault="001563D8" w:rsidP="001563D8">
            <w:pPr>
              <w:pStyle w:val="Dates"/>
              <w:ind w:left="0"/>
              <w:rPr>
                <w:sz w:val="22"/>
                <w:szCs w:val="22"/>
              </w:rPr>
            </w:pPr>
          </w:p>
          <w:p w14:paraId="3BD95661" w14:textId="7BEB0287" w:rsidR="001563D8" w:rsidRPr="00C30D31" w:rsidRDefault="001563D8" w:rsidP="001563D8">
            <w:pPr>
              <w:pStyle w:val="Dates"/>
              <w:rPr>
                <w:sz w:val="22"/>
                <w:szCs w:val="22"/>
              </w:rPr>
            </w:pPr>
            <w:r>
              <w:rPr>
                <w:i/>
                <w:iCs/>
                <w:noProof/>
                <w:color w:val="auto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DB1DDB" wp14:editId="511544BB">
                      <wp:simplePos x="0" y="0"/>
                      <wp:positionH relativeFrom="column">
                        <wp:posOffset>3270250</wp:posOffset>
                      </wp:positionH>
                      <wp:positionV relativeFrom="paragraph">
                        <wp:posOffset>10795</wp:posOffset>
                      </wp:positionV>
                      <wp:extent cx="1155700" cy="298450"/>
                      <wp:effectExtent l="0" t="0" r="25400" b="25400"/>
                      <wp:wrapNone/>
                      <wp:docPr id="1445870675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0" cy="298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1C6422" w14:textId="77777777" w:rsidR="001563D8" w:rsidRPr="00C30D31" w:rsidRDefault="001563D8" w:rsidP="001563D8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ZA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ZA"/>
                                    </w:rPr>
                                    <w:t xml:space="preserve">2015 - </w:t>
                                  </w:r>
                                  <w:r w:rsidRPr="00C30D31">
                                    <w:rPr>
                                      <w:color w:val="000000" w:themeColor="text1"/>
                                      <w:lang w:val="en-ZA"/>
                                    </w:rPr>
                                    <w:t>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DB1DDB" id="Rectangle 4" o:spid="_x0000_s1026" style="position:absolute;left:0;text-align:left;margin-left:257.5pt;margin-top:.85pt;width:91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" fillcolor="#cadee5 [3214]" strokecolor="#accbd6 [2894]" strokeweight="1pt">
                      <v:textbox>
                        <w:txbxContent>
                          <w:p w14:paraId="781C6422" w14:textId="77777777" w:rsidR="001563D8" w:rsidRPr="00C30D31" w:rsidRDefault="001563D8" w:rsidP="001563D8">
                            <w:pPr>
                              <w:jc w:val="center"/>
                              <w:rPr>
                                <w:color w:val="000000" w:themeColor="text1"/>
                                <w:lang w:val="en-ZA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 xml:space="preserve">2015 - </w:t>
                            </w:r>
                            <w:r w:rsidRPr="00C30D31">
                              <w:rPr>
                                <w:color w:val="000000" w:themeColor="text1"/>
                                <w:lang w:val="en-ZA"/>
                              </w:rPr>
                              <w:t>2019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  <w:szCs w:val="22"/>
              </w:rPr>
              <w:t>SENIOR SECONDARY SCHOOL</w:t>
            </w:r>
          </w:p>
          <w:p w14:paraId="1BD38CA0" w14:textId="77777777" w:rsidR="001563D8" w:rsidRDefault="001563D8" w:rsidP="001563D8">
            <w:pPr>
              <w:pStyle w:val="Text"/>
              <w:ind w:left="0"/>
              <w:rPr>
                <w:i/>
                <w:iCs/>
                <w:color w:val="auto"/>
                <w:szCs w:val="22"/>
              </w:rPr>
            </w:pPr>
            <w:r>
              <w:rPr>
                <w:i/>
                <w:iCs/>
                <w:color w:val="auto"/>
                <w:szCs w:val="22"/>
              </w:rPr>
              <w:t xml:space="preserve">  </w:t>
            </w:r>
            <w:r w:rsidRPr="00C30D31">
              <w:rPr>
                <w:i/>
                <w:iCs/>
                <w:color w:val="auto"/>
                <w:szCs w:val="22"/>
              </w:rPr>
              <w:t xml:space="preserve">Philemon </w:t>
            </w:r>
            <w:proofErr w:type="spellStart"/>
            <w:r w:rsidRPr="00C30D31">
              <w:rPr>
                <w:i/>
                <w:iCs/>
                <w:color w:val="auto"/>
                <w:szCs w:val="22"/>
              </w:rPr>
              <w:t>Ngcelwane</w:t>
            </w:r>
            <w:proofErr w:type="spellEnd"/>
            <w:r w:rsidRPr="00C30D31">
              <w:rPr>
                <w:i/>
                <w:iCs/>
                <w:color w:val="auto"/>
                <w:szCs w:val="22"/>
              </w:rPr>
              <w:t xml:space="preserve"> High School</w:t>
            </w:r>
            <w:r>
              <w:rPr>
                <w:i/>
                <w:iCs/>
                <w:color w:val="auto"/>
                <w:szCs w:val="22"/>
              </w:rPr>
              <w:t xml:space="preserve">                                       </w:t>
            </w:r>
          </w:p>
          <w:p w14:paraId="1DC6913F" w14:textId="77777777" w:rsidR="001563D8" w:rsidRPr="00C30D31" w:rsidRDefault="001563D8" w:rsidP="001563D8">
            <w:pPr>
              <w:pStyle w:val="Text"/>
              <w:rPr>
                <w:i/>
                <w:iCs/>
                <w:color w:val="auto"/>
                <w:szCs w:val="22"/>
              </w:rPr>
            </w:pPr>
          </w:p>
          <w:p w14:paraId="65BEDD6D" w14:textId="77777777" w:rsidR="001563D8" w:rsidRDefault="001563D8" w:rsidP="001563D8">
            <w:pPr>
              <w:pStyle w:val="Text"/>
              <w:numPr>
                <w:ilvl w:val="1"/>
                <w:numId w:val="12"/>
              </w:numPr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Highest grade completed – Grade 12</w:t>
            </w:r>
          </w:p>
          <w:p w14:paraId="664179A2" w14:textId="77777777" w:rsidR="001563D8" w:rsidRPr="00C30D31" w:rsidRDefault="001563D8" w:rsidP="001563D8">
            <w:pPr>
              <w:pStyle w:val="Text"/>
              <w:numPr>
                <w:ilvl w:val="1"/>
                <w:numId w:val="12"/>
              </w:numPr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Subjects completed – IsiXhosa HL, English FAL, Accounting, Mathematics, Physical Science, Life Science, Life Orientation</w:t>
            </w:r>
          </w:p>
          <w:p w14:paraId="78E43049" w14:textId="77777777" w:rsidR="001563D8" w:rsidRDefault="001563D8" w:rsidP="001563D8">
            <w:pPr>
              <w:pStyle w:val="Text"/>
              <w:ind w:left="0"/>
              <w:rPr>
                <w:szCs w:val="22"/>
              </w:rPr>
            </w:pPr>
            <w:r>
              <w:rPr>
                <w:b/>
                <w:bCs/>
                <w:noProof/>
                <w:color w:val="2C3B57" w:themeColor="text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FAA289" wp14:editId="253A2B20">
                      <wp:simplePos x="0" y="0"/>
                      <wp:positionH relativeFrom="column">
                        <wp:posOffset>3263900</wp:posOffset>
                      </wp:positionH>
                      <wp:positionV relativeFrom="paragraph">
                        <wp:posOffset>173355</wp:posOffset>
                      </wp:positionV>
                      <wp:extent cx="1143000" cy="304800"/>
                      <wp:effectExtent l="0" t="0" r="19050" b="19050"/>
                      <wp:wrapNone/>
                      <wp:docPr id="753323290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130489" w14:textId="77777777" w:rsidR="001563D8" w:rsidRPr="00CB1BA1" w:rsidRDefault="001563D8" w:rsidP="001563D8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ZA"/>
                                    </w:rPr>
                                  </w:pPr>
                                  <w:r w:rsidRPr="00CB1BA1">
                                    <w:rPr>
                                      <w:color w:val="000000" w:themeColor="text1"/>
                                      <w:lang w:val="en-ZA"/>
                                    </w:rPr>
                                    <w:t>2020 till present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FAA289" id="Rectangle 5" o:spid="_x0000_s1027" style="position:absolute;margin-left:257pt;margin-top:13.65pt;width:90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" fillcolor="#cadee5 [3214]" strokecolor="#cadee5 [3214]" strokeweight="1pt">
                      <v:textbox>
                        <w:txbxContent>
                          <w:p w14:paraId="7F130489" w14:textId="77777777" w:rsidR="001563D8" w:rsidRPr="00CB1BA1" w:rsidRDefault="001563D8" w:rsidP="001563D8">
                            <w:pPr>
                              <w:jc w:val="center"/>
                              <w:rPr>
                                <w:color w:val="000000" w:themeColor="text1"/>
                                <w:lang w:val="en-ZA"/>
                              </w:rPr>
                            </w:pPr>
                            <w:r w:rsidRPr="00CB1BA1">
                              <w:rPr>
                                <w:color w:val="000000" w:themeColor="text1"/>
                                <w:lang w:val="en-ZA"/>
                              </w:rPr>
                              <w:t>2020 till present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51D6B0F" w14:textId="77777777" w:rsidR="001563D8" w:rsidRDefault="001563D8" w:rsidP="001563D8">
            <w:pPr>
              <w:pStyle w:val="Text"/>
              <w:tabs>
                <w:tab w:val="left" w:pos="5190"/>
              </w:tabs>
              <w:rPr>
                <w:b/>
                <w:bCs/>
                <w:color w:val="2C3B57" w:themeColor="text2"/>
                <w:szCs w:val="22"/>
              </w:rPr>
            </w:pPr>
            <w:r>
              <w:rPr>
                <w:b/>
                <w:bCs/>
                <w:color w:val="2C3B57" w:themeColor="text2"/>
                <w:szCs w:val="22"/>
              </w:rPr>
              <w:t>HIGHER EDUCATION</w:t>
            </w:r>
            <w:r>
              <w:rPr>
                <w:b/>
                <w:bCs/>
                <w:color w:val="2C3B57" w:themeColor="text2"/>
                <w:szCs w:val="22"/>
              </w:rPr>
              <w:tab/>
              <w:t xml:space="preserve"> </w:t>
            </w:r>
          </w:p>
          <w:p w14:paraId="34A1191C" w14:textId="77777777" w:rsidR="001563D8" w:rsidRDefault="001563D8" w:rsidP="001563D8">
            <w:pPr>
              <w:pStyle w:val="Text"/>
            </w:pPr>
            <w:r>
              <w:t>University Of Fort Hare</w:t>
            </w:r>
          </w:p>
          <w:p w14:paraId="234D07E9" w14:textId="77777777" w:rsidR="001563D8" w:rsidRDefault="001563D8" w:rsidP="001563D8">
            <w:pPr>
              <w:pStyle w:val="Text"/>
              <w:ind w:left="0" w:firstLine="120"/>
            </w:pPr>
          </w:p>
          <w:p w14:paraId="66EF2077" w14:textId="7E50F328" w:rsidR="001563D8" w:rsidRPr="001563D8" w:rsidRDefault="001563D8" w:rsidP="001563D8">
            <w:pPr>
              <w:pStyle w:val="Text"/>
              <w:numPr>
                <w:ilvl w:val="1"/>
                <w:numId w:val="13"/>
              </w:numPr>
              <w:rPr>
                <w:color w:val="auto"/>
                <w:szCs w:val="22"/>
              </w:rPr>
            </w:pPr>
            <w:r>
              <w:t xml:space="preserve">BCom Information Systems 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7EBD6A7D" w14:textId="77777777" w:rsidR="001563D8" w:rsidRDefault="001563D8" w:rsidP="001563D8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43AB47E1" w14:textId="77777777" w:rsidR="001563D8" w:rsidRDefault="001563D8" w:rsidP="001563D8"/>
        </w:tc>
      </w:tr>
      <w:tr w:rsidR="001563D8" w14:paraId="4095F968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70968129" w14:textId="7E23F147" w:rsidR="001563D8" w:rsidRDefault="001563D8" w:rsidP="001563D8">
            <w:pPr>
              <w:pStyle w:val="Heading3"/>
            </w:pPr>
            <w:r>
              <w:t>Projects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8E60372" w14:textId="77777777" w:rsidR="001563D8" w:rsidRDefault="001563D8" w:rsidP="001563D8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0B1F0881" w14:textId="77777777" w:rsidR="001563D8" w:rsidRDefault="001563D8" w:rsidP="001563D8"/>
        </w:tc>
      </w:tr>
      <w:tr w:rsidR="001563D8" w14:paraId="2ED65260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42B88E8F" w14:textId="77777777" w:rsidR="001563D8" w:rsidRDefault="001563D8" w:rsidP="001563D8">
            <w:pPr>
              <w:pStyle w:val="Text"/>
            </w:pPr>
          </w:p>
          <w:p w14:paraId="548DDBA1" w14:textId="4522A0D9" w:rsidR="00B74573" w:rsidRPr="00560EA0" w:rsidRDefault="0092288D" w:rsidP="001563D8">
            <w:pPr>
              <w:pStyle w:val="Text"/>
            </w:pPr>
            <w:r w:rsidRPr="0092288D">
              <w:t>I've been fortunate to contribute to both mobile app and web application projects, collaborating with diverse teams to bring innovative digital solutions to life.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612F88F3" w14:textId="77777777" w:rsidR="001563D8" w:rsidRDefault="001563D8" w:rsidP="001563D8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77A5CDD5" w14:textId="77777777" w:rsidR="001563D8" w:rsidRDefault="001563D8" w:rsidP="001563D8"/>
        </w:tc>
      </w:tr>
      <w:tr w:rsidR="001563D8" w14:paraId="2A4DB06B" w14:textId="77777777" w:rsidTr="005E09DE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6F22F939" w14:textId="77777777" w:rsidR="001563D8" w:rsidRPr="00560EA0" w:rsidRDefault="001563D8" w:rsidP="001563D8">
            <w:pPr>
              <w:pStyle w:val="Heading3"/>
            </w:pPr>
            <w:sdt>
              <w:sdtPr>
                <w:id w:val="1845886759"/>
                <w:placeholder>
                  <w:docPart w:val="E0659A8BC2AD4037BBC717EC677928F9"/>
                </w:placeholder>
                <w:temporary/>
                <w:showingPlcHdr/>
                <w15:appearance w15:val="hidden"/>
              </w:sdtPr>
              <w:sdtContent>
                <w:r w:rsidRPr="00560EA0">
                  <w:t>Leadership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BC0036F" w14:textId="77777777" w:rsidR="001563D8" w:rsidRDefault="001563D8" w:rsidP="001563D8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00507964" w14:textId="77777777" w:rsidR="001563D8" w:rsidRDefault="001563D8" w:rsidP="001563D8"/>
        </w:tc>
      </w:tr>
      <w:tr w:rsidR="001563D8" w14:paraId="2F28B542" w14:textId="77777777" w:rsidTr="005E09DE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12C7FEE0" w14:textId="77777777" w:rsidR="00B74573" w:rsidRDefault="00B74573" w:rsidP="00B74573">
            <w:pPr>
              <w:pStyle w:val="Text"/>
            </w:pPr>
          </w:p>
          <w:p w14:paraId="1FCB340F" w14:textId="515E3E32" w:rsidR="001563D8" w:rsidRPr="00560EA0" w:rsidRDefault="00836B94" w:rsidP="00B74573">
            <w:pPr>
              <w:pStyle w:val="Text"/>
            </w:pPr>
            <w:r w:rsidRPr="00836B94">
              <w:t>I led a web app project, fostering collaboration, creativity, and excellence among a diverse team. Our success hinged on clear communication, shared vision, and effective problem-solving, despite facing challenges.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5198DA39" w14:textId="77777777" w:rsidR="001563D8" w:rsidRDefault="001563D8" w:rsidP="001563D8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6FF89994" w14:textId="77777777" w:rsidR="001563D8" w:rsidRDefault="001563D8" w:rsidP="001563D8"/>
        </w:tc>
      </w:tr>
    </w:tbl>
    <w:p w14:paraId="13C4B50F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DC3EC" w14:textId="77777777" w:rsidR="007D7AC6" w:rsidRDefault="007D7AC6" w:rsidP="00DF1CB4">
      <w:r>
        <w:separator/>
      </w:r>
    </w:p>
  </w:endnote>
  <w:endnote w:type="continuationSeparator" w:id="0">
    <w:p w14:paraId="2A6B3270" w14:textId="77777777" w:rsidR="007D7AC6" w:rsidRDefault="007D7AC6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2009F" w14:textId="77777777" w:rsidR="007D7AC6" w:rsidRDefault="007D7AC6" w:rsidP="00DF1CB4">
      <w:r>
        <w:separator/>
      </w:r>
    </w:p>
  </w:footnote>
  <w:footnote w:type="continuationSeparator" w:id="0">
    <w:p w14:paraId="054C5D41" w14:textId="77777777" w:rsidR="007D7AC6" w:rsidRDefault="007D7AC6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070EE3"/>
    <w:multiLevelType w:val="hybridMultilevel"/>
    <w:tmpl w:val="7CC631A6"/>
    <w:lvl w:ilvl="0" w:tplc="1C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52A37D0E"/>
    <w:multiLevelType w:val="hybridMultilevel"/>
    <w:tmpl w:val="8F1E0056"/>
    <w:lvl w:ilvl="0" w:tplc="1C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638C3F68"/>
    <w:multiLevelType w:val="hybridMultilevel"/>
    <w:tmpl w:val="8864FD22"/>
    <w:lvl w:ilvl="0" w:tplc="FFFFFFFF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b/>
        <w:color w:val="948A54"/>
      </w:rPr>
    </w:lvl>
    <w:lvl w:ilvl="1" w:tplc="C4521C8E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b/>
        <w:color w:val="948A54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733BE"/>
    <w:multiLevelType w:val="hybridMultilevel"/>
    <w:tmpl w:val="422E7270"/>
    <w:lvl w:ilvl="0" w:tplc="FFFFFFFF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b/>
        <w:color w:val="948A54"/>
      </w:rPr>
    </w:lvl>
    <w:lvl w:ilvl="1" w:tplc="C4521C8E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b/>
        <w:color w:val="948A54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82655">
    <w:abstractNumId w:val="0"/>
  </w:num>
  <w:num w:numId="2" w16cid:durableId="2140033155">
    <w:abstractNumId w:val="1"/>
  </w:num>
  <w:num w:numId="3" w16cid:durableId="998965413">
    <w:abstractNumId w:val="2"/>
  </w:num>
  <w:num w:numId="4" w16cid:durableId="1361275903">
    <w:abstractNumId w:val="3"/>
  </w:num>
  <w:num w:numId="5" w16cid:durableId="1191214146">
    <w:abstractNumId w:val="8"/>
  </w:num>
  <w:num w:numId="6" w16cid:durableId="269821919">
    <w:abstractNumId w:val="4"/>
  </w:num>
  <w:num w:numId="7" w16cid:durableId="1246039277">
    <w:abstractNumId w:val="5"/>
  </w:num>
  <w:num w:numId="8" w16cid:durableId="1725904168">
    <w:abstractNumId w:val="6"/>
  </w:num>
  <w:num w:numId="9" w16cid:durableId="1403136176">
    <w:abstractNumId w:val="7"/>
  </w:num>
  <w:num w:numId="10" w16cid:durableId="360907838">
    <w:abstractNumId w:val="9"/>
  </w:num>
  <w:num w:numId="11" w16cid:durableId="43213771">
    <w:abstractNumId w:val="10"/>
  </w:num>
  <w:num w:numId="12" w16cid:durableId="948505817">
    <w:abstractNumId w:val="14"/>
  </w:num>
  <w:num w:numId="13" w16cid:durableId="934748540">
    <w:abstractNumId w:val="13"/>
  </w:num>
  <w:num w:numId="14" w16cid:durableId="1481388370">
    <w:abstractNumId w:val="12"/>
  </w:num>
  <w:num w:numId="15" w16cid:durableId="20161541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D8"/>
    <w:rsid w:val="00097082"/>
    <w:rsid w:val="000B1767"/>
    <w:rsid w:val="001563D8"/>
    <w:rsid w:val="002B73E2"/>
    <w:rsid w:val="002D3AB8"/>
    <w:rsid w:val="00413477"/>
    <w:rsid w:val="004A586E"/>
    <w:rsid w:val="00560EA0"/>
    <w:rsid w:val="005E09DE"/>
    <w:rsid w:val="005F5561"/>
    <w:rsid w:val="00680892"/>
    <w:rsid w:val="006C60E6"/>
    <w:rsid w:val="007D7AC6"/>
    <w:rsid w:val="00836B94"/>
    <w:rsid w:val="0092288D"/>
    <w:rsid w:val="009835F5"/>
    <w:rsid w:val="00A520FA"/>
    <w:rsid w:val="00AB03FA"/>
    <w:rsid w:val="00AD0DDD"/>
    <w:rsid w:val="00AD6FA4"/>
    <w:rsid w:val="00B74573"/>
    <w:rsid w:val="00D06709"/>
    <w:rsid w:val="00D74C88"/>
    <w:rsid w:val="00DF1CB4"/>
    <w:rsid w:val="00E14266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996D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ona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E600907D6B45C8A8BDE4F4187DE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C6748-B8D9-4781-B66F-5F7435FD3D73}"/>
      </w:docPartPr>
      <w:docPartBody>
        <w:p w:rsidR="00000000" w:rsidRDefault="00AD51C5" w:rsidP="00AD51C5">
          <w:pPr>
            <w:pStyle w:val="B0E600907D6B45C8A8BDE4F4187DED89"/>
          </w:pPr>
          <w:r w:rsidRPr="005F5561">
            <w:t>Objective</w:t>
          </w:r>
        </w:p>
      </w:docPartBody>
    </w:docPart>
    <w:docPart>
      <w:docPartPr>
        <w:name w:val="52BD9B3B497E4ECCB7A78945B5D85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9D637-BEF8-4F4D-A0E8-D4A522096FEE}"/>
      </w:docPartPr>
      <w:docPartBody>
        <w:p w:rsidR="00000000" w:rsidRDefault="00AD51C5" w:rsidP="00AD51C5">
          <w:pPr>
            <w:pStyle w:val="52BD9B3B497E4ECCB7A78945B5D858BD"/>
          </w:pPr>
          <w:r w:rsidRPr="00560EA0">
            <w:t>Experience</w:t>
          </w:r>
        </w:p>
      </w:docPartBody>
    </w:docPart>
    <w:docPart>
      <w:docPartPr>
        <w:name w:val="E0659A8BC2AD4037BBC717EC67792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2F969-6F70-44B6-B9CA-24F00AC864C0}"/>
      </w:docPartPr>
      <w:docPartBody>
        <w:p w:rsidR="00000000" w:rsidRDefault="00AD51C5" w:rsidP="00AD51C5">
          <w:pPr>
            <w:pStyle w:val="E0659A8BC2AD4037BBC717EC677928F9"/>
          </w:pPr>
          <w:r w:rsidRPr="00560EA0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89777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C5"/>
    <w:rsid w:val="00435C6D"/>
    <w:rsid w:val="00AD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EC8B8FDFBE44ED9FE1068DDDE90956">
    <w:name w:val="30EC8B8FDFBE44ED9FE1068DDDE90956"/>
  </w:style>
  <w:style w:type="paragraph" w:customStyle="1" w:styleId="25A8DE5723CC424E84DAD4D0B66DF3C4">
    <w:name w:val="25A8DE5723CC424E84DAD4D0B66DF3C4"/>
  </w:style>
  <w:style w:type="paragraph" w:customStyle="1" w:styleId="BCD9148BEE4045F8B5DEAC814CCE79ED">
    <w:name w:val="BCD9148BEE4045F8B5DEAC814CCE79ED"/>
  </w:style>
  <w:style w:type="paragraph" w:customStyle="1" w:styleId="08C5C03AB07B4031A4EEC12CF6805C82">
    <w:name w:val="08C5C03AB07B4031A4EEC12CF6805C82"/>
  </w:style>
  <w:style w:type="paragraph" w:customStyle="1" w:styleId="645A8135D3794F3982839FAA09CBCF2F">
    <w:name w:val="645A8135D3794F3982839FAA09CBCF2F"/>
  </w:style>
  <w:style w:type="paragraph" w:customStyle="1" w:styleId="0152CE360F9549FE99E114F6FF4F1506">
    <w:name w:val="0152CE360F9549FE99E114F6FF4F1506"/>
  </w:style>
  <w:style w:type="paragraph" w:customStyle="1" w:styleId="EF7488779CE247468BF5C3CC67AFD806">
    <w:name w:val="EF7488779CE247468BF5C3CC67AFD806"/>
  </w:style>
  <w:style w:type="paragraph" w:customStyle="1" w:styleId="AB001F064FD34A03BE395CD30B48987E">
    <w:name w:val="AB001F064FD34A03BE395CD30B48987E"/>
  </w:style>
  <w:style w:type="paragraph" w:customStyle="1" w:styleId="B5AE5B3C91E44E4E801D40F4AED3B3BB">
    <w:name w:val="B5AE5B3C91E44E4E801D40F4AED3B3BB"/>
  </w:style>
  <w:style w:type="paragraph" w:customStyle="1" w:styleId="8C11BA333F9E45B994FBEC13D4C963C4">
    <w:name w:val="8C11BA333F9E45B994FBEC13D4C963C4"/>
  </w:style>
  <w:style w:type="paragraph" w:customStyle="1" w:styleId="003F2ECD95D24BF5BDA66180CB3DDB79">
    <w:name w:val="003F2ECD95D24BF5BDA66180CB3DDB79"/>
  </w:style>
  <w:style w:type="paragraph" w:customStyle="1" w:styleId="4DE253B36D74472C987CC7363C6B4E86">
    <w:name w:val="4DE253B36D74472C987CC7363C6B4E86"/>
  </w:style>
  <w:style w:type="paragraph" w:customStyle="1" w:styleId="E7FC7FE0FCE94127B1C4A547C448D3BB">
    <w:name w:val="E7FC7FE0FCE94127B1C4A547C448D3BB"/>
  </w:style>
  <w:style w:type="paragraph" w:customStyle="1" w:styleId="270D15098A9A4B4E8ADAF2D863347E53">
    <w:name w:val="270D15098A9A4B4E8ADAF2D863347E53"/>
  </w:style>
  <w:style w:type="paragraph" w:styleId="ListParagraph">
    <w:name w:val="List Paragraph"/>
    <w:basedOn w:val="Normal"/>
    <w:uiPriority w:val="6"/>
    <w:qFormat/>
    <w:rsid w:val="00AD51C5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Cs w:val="24"/>
      <w:lang w:val="en-US" w:eastAsia="en-US"/>
      <w14:ligatures w14:val="none"/>
    </w:rPr>
  </w:style>
  <w:style w:type="paragraph" w:customStyle="1" w:styleId="8EC68C5FD9B347AAB4C95ED99AD14617">
    <w:name w:val="8EC68C5FD9B347AAB4C95ED99AD14617"/>
  </w:style>
  <w:style w:type="paragraph" w:customStyle="1" w:styleId="A070311CF3DA4587A4E3D921A803A7CA">
    <w:name w:val="A070311CF3DA4587A4E3D921A803A7CA"/>
  </w:style>
  <w:style w:type="paragraph" w:customStyle="1" w:styleId="2CA2002DAAB14FB19FBCA9F6DB2E5126">
    <w:name w:val="2CA2002DAAB14FB19FBCA9F6DB2E5126"/>
  </w:style>
  <w:style w:type="paragraph" w:customStyle="1" w:styleId="354C410B07AB424E8BEF5C0088BD1031">
    <w:name w:val="354C410B07AB424E8BEF5C0088BD1031"/>
  </w:style>
  <w:style w:type="paragraph" w:customStyle="1" w:styleId="04C760C7E92549F8A0BB5FFD7F0ABA30">
    <w:name w:val="04C760C7E92549F8A0BB5FFD7F0ABA30"/>
  </w:style>
  <w:style w:type="paragraph" w:customStyle="1" w:styleId="BE1E3971DF7E4D6D96D9099ADD4D7125">
    <w:name w:val="BE1E3971DF7E4D6D96D9099ADD4D7125"/>
  </w:style>
  <w:style w:type="paragraph" w:customStyle="1" w:styleId="626BE69F4A4C4186819E8588C371D0E6">
    <w:name w:val="626BE69F4A4C4186819E8588C371D0E6"/>
  </w:style>
  <w:style w:type="paragraph" w:customStyle="1" w:styleId="79172F8BDB8545C0B79647BBC61D97D7">
    <w:name w:val="79172F8BDB8545C0B79647BBC61D97D7"/>
  </w:style>
  <w:style w:type="paragraph" w:customStyle="1" w:styleId="8F68060E22324FE28219F9E1060111B1">
    <w:name w:val="8F68060E22324FE28219F9E1060111B1"/>
  </w:style>
  <w:style w:type="paragraph" w:customStyle="1" w:styleId="3F5B2FAA2EDE4F92977F7589DEF7781E">
    <w:name w:val="3F5B2FAA2EDE4F92977F7589DEF7781E"/>
  </w:style>
  <w:style w:type="paragraph" w:customStyle="1" w:styleId="5D2810DC815544338F840573A923FB5E">
    <w:name w:val="5D2810DC815544338F840573A923FB5E"/>
  </w:style>
  <w:style w:type="paragraph" w:customStyle="1" w:styleId="131C8C85424A48DFA338A902BB90BF4F">
    <w:name w:val="131C8C85424A48DFA338A902BB90BF4F"/>
  </w:style>
  <w:style w:type="paragraph" w:customStyle="1" w:styleId="Text">
    <w:name w:val="Text"/>
    <w:basedOn w:val="Normal"/>
    <w:uiPriority w:val="3"/>
    <w:qFormat/>
    <w:rsid w:val="00AD51C5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kern w:val="0"/>
      <w:szCs w:val="24"/>
      <w:lang w:val="en-US" w:eastAsia="en-US"/>
      <w14:ligatures w14:val="none"/>
    </w:rPr>
  </w:style>
  <w:style w:type="paragraph" w:customStyle="1" w:styleId="A0529E23734345CFA35CCCE3D87F05A2">
    <w:name w:val="A0529E23734345CFA35CCCE3D87F05A2"/>
  </w:style>
  <w:style w:type="paragraph" w:customStyle="1" w:styleId="9FE8C922A22C47B4B1DE6C241DE4E233">
    <w:name w:val="9FE8C922A22C47B4B1DE6C241DE4E233"/>
  </w:style>
  <w:style w:type="paragraph" w:customStyle="1" w:styleId="104CAB0733D54FF1876BEF4355D0EF2D">
    <w:name w:val="104CAB0733D54FF1876BEF4355D0EF2D"/>
  </w:style>
  <w:style w:type="paragraph" w:customStyle="1" w:styleId="1F44B09D01C84914A894F89BDB9F64B7">
    <w:name w:val="1F44B09D01C84914A894F89BDB9F64B7"/>
    <w:rsid w:val="00AD51C5"/>
  </w:style>
  <w:style w:type="paragraph" w:customStyle="1" w:styleId="B0E600907D6B45C8A8BDE4F4187DED89">
    <w:name w:val="B0E600907D6B45C8A8BDE4F4187DED89"/>
    <w:rsid w:val="00AD51C5"/>
  </w:style>
  <w:style w:type="paragraph" w:customStyle="1" w:styleId="45B3F64C4DEB4F5184FA0CA3C11A87DC">
    <w:name w:val="45B3F64C4DEB4F5184FA0CA3C11A87DC"/>
    <w:rsid w:val="00AD51C5"/>
  </w:style>
  <w:style w:type="paragraph" w:customStyle="1" w:styleId="84286A278F6E4ACFB1A9D15DD7BC9322">
    <w:name w:val="84286A278F6E4ACFB1A9D15DD7BC9322"/>
    <w:rsid w:val="00AD51C5"/>
  </w:style>
  <w:style w:type="paragraph" w:customStyle="1" w:styleId="7B0CDBEA54D54797800B9F6F9B7FC5DF">
    <w:name w:val="7B0CDBEA54D54797800B9F6F9B7FC5DF"/>
    <w:rsid w:val="00AD51C5"/>
  </w:style>
  <w:style w:type="paragraph" w:customStyle="1" w:styleId="722358CF7BBC46D5B348FE1EEA26D066">
    <w:name w:val="722358CF7BBC46D5B348FE1EEA26D066"/>
    <w:rsid w:val="00AD51C5"/>
  </w:style>
  <w:style w:type="paragraph" w:customStyle="1" w:styleId="1D934B57F6CF42E6B6AA1873FAC002EA">
    <w:name w:val="1D934B57F6CF42E6B6AA1873FAC002EA"/>
    <w:rsid w:val="00AD51C5"/>
  </w:style>
  <w:style w:type="paragraph" w:customStyle="1" w:styleId="854D8D7645D94CC18E707D6711B5DB45">
    <w:name w:val="854D8D7645D94CC18E707D6711B5DB45"/>
    <w:rsid w:val="00AD51C5"/>
  </w:style>
  <w:style w:type="paragraph" w:customStyle="1" w:styleId="540F3440ACBD443788CB7388A6580463">
    <w:name w:val="540F3440ACBD443788CB7388A6580463"/>
    <w:rsid w:val="00AD51C5"/>
  </w:style>
  <w:style w:type="paragraph" w:customStyle="1" w:styleId="4EA61A98AE2A412B8CA0721E0A119CE6">
    <w:name w:val="4EA61A98AE2A412B8CA0721E0A119CE6"/>
    <w:rsid w:val="00AD51C5"/>
  </w:style>
  <w:style w:type="paragraph" w:customStyle="1" w:styleId="CD0A27490C0A445CA3539D8F392AC500">
    <w:name w:val="CD0A27490C0A445CA3539D8F392AC500"/>
    <w:rsid w:val="00AD51C5"/>
  </w:style>
  <w:style w:type="paragraph" w:customStyle="1" w:styleId="52BD9B3B497E4ECCB7A78945B5D858BD">
    <w:name w:val="52BD9B3B497E4ECCB7A78945B5D858BD"/>
    <w:rsid w:val="00AD51C5"/>
  </w:style>
  <w:style w:type="paragraph" w:customStyle="1" w:styleId="C0F46606BC3D42A2A7AD5361F8433191">
    <w:name w:val="C0F46606BC3D42A2A7AD5361F8433191"/>
    <w:rsid w:val="00AD51C5"/>
  </w:style>
  <w:style w:type="paragraph" w:customStyle="1" w:styleId="6B9718ECC09B4FA4A99CF713EDB6084D">
    <w:name w:val="6B9718ECC09B4FA4A99CF713EDB6084D"/>
    <w:rsid w:val="00AD51C5"/>
  </w:style>
  <w:style w:type="paragraph" w:customStyle="1" w:styleId="E0659A8BC2AD4037BBC717EC677928F9">
    <w:name w:val="E0659A8BC2AD4037BBC717EC677928F9"/>
    <w:rsid w:val="00AD51C5"/>
  </w:style>
  <w:style w:type="paragraph" w:customStyle="1" w:styleId="2E1662166D0F4D188380366CB6DB1CB0">
    <w:name w:val="2E1662166D0F4D188380366CB6DB1CB0"/>
    <w:rsid w:val="00AD51C5"/>
  </w:style>
  <w:style w:type="paragraph" w:customStyle="1" w:styleId="8DDBC99F6BE74EB7B20534F9BC7550F8">
    <w:name w:val="8DDBC99F6BE74EB7B20534F9BC7550F8"/>
    <w:rsid w:val="00AD51C5"/>
  </w:style>
  <w:style w:type="paragraph" w:customStyle="1" w:styleId="E81116DC6B504BCEA10267A4F860962F">
    <w:name w:val="E81116DC6B504BCEA10267A4F860962F"/>
    <w:rsid w:val="00AD51C5"/>
  </w:style>
  <w:style w:type="paragraph" w:customStyle="1" w:styleId="4C3F4157D00E47F6AB14EF77EBBCBAC1">
    <w:name w:val="4C3F4157D00E47F6AB14EF77EBBCBAC1"/>
    <w:rsid w:val="00AD51C5"/>
  </w:style>
  <w:style w:type="paragraph" w:customStyle="1" w:styleId="845C143107EC45079E98E888F320F8DE">
    <w:name w:val="845C143107EC45079E98E888F320F8DE"/>
    <w:rsid w:val="00AD51C5"/>
  </w:style>
  <w:style w:type="paragraph" w:customStyle="1" w:styleId="D3880BEE5414415E9F086462244B70E8">
    <w:name w:val="D3880BEE5414415E9F086462244B70E8"/>
    <w:rsid w:val="00AD51C5"/>
  </w:style>
  <w:style w:type="paragraph" w:customStyle="1" w:styleId="7BF259C964394EEAB3A541C5E2FA2FFA">
    <w:name w:val="7BF259C964394EEAB3A541C5E2FA2FFA"/>
    <w:rsid w:val="00AD51C5"/>
  </w:style>
  <w:style w:type="paragraph" w:customStyle="1" w:styleId="01E736512552492DBAC8D695327F4644">
    <w:name w:val="01E736512552492DBAC8D695327F4644"/>
    <w:rsid w:val="00AD51C5"/>
  </w:style>
  <w:style w:type="paragraph" w:customStyle="1" w:styleId="7D1A2823BB034216BC1DDD2F155C6BD6">
    <w:name w:val="7D1A2823BB034216BC1DDD2F155C6BD6"/>
    <w:rsid w:val="00AD51C5"/>
  </w:style>
  <w:style w:type="paragraph" w:customStyle="1" w:styleId="968A99ACFAAB4220A548E38D8C7A4673">
    <w:name w:val="968A99ACFAAB4220A548E38D8C7A4673"/>
    <w:rsid w:val="00AD51C5"/>
  </w:style>
  <w:style w:type="paragraph" w:customStyle="1" w:styleId="EF7A75187AE94D1BB597051AA767EE00">
    <w:name w:val="EF7A75187AE94D1BB597051AA767EE00"/>
    <w:rsid w:val="00AD5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2023-10-21T14:08:00Z</dcterms:created>
  <dcterms:modified xsi:type="dcterms:W3CDTF">2023-10-21T14:48:00Z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